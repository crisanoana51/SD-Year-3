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C1D1" w14:textId="008B6D37" w:rsidR="008C4393" w:rsidRPr="00D047E9" w:rsidRDefault="0000000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CE33FB">
        <w:rPr>
          <w:rFonts w:ascii="Times New Roman" w:hAnsi="Times New Roman"/>
        </w:rPr>
        <w:t>Restaurant Manager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56332A9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3F4ECFF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6634B0D3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E7085B7" w14:textId="77777777" w:rsidR="008C4393" w:rsidRPr="00D047E9" w:rsidRDefault="008C4393"/>
    <w:p w14:paraId="0DC68903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1482EF2A" w14:textId="77777777" w:rsidR="008C4393" w:rsidRPr="00D047E9" w:rsidRDefault="008C4393"/>
    <w:p w14:paraId="7E1DE523" w14:textId="77777777" w:rsidR="008C4393" w:rsidRPr="00D047E9" w:rsidRDefault="008C4393">
      <w:pPr>
        <w:pStyle w:val="BodyText"/>
      </w:pPr>
    </w:p>
    <w:p w14:paraId="5BEC6979" w14:textId="77777777" w:rsidR="008C4393" w:rsidRPr="00D047E9" w:rsidRDefault="008C4393">
      <w:pPr>
        <w:pStyle w:val="BodyText"/>
      </w:pPr>
    </w:p>
    <w:p w14:paraId="1797273E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CC938A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3BC5D3C" w14:textId="77777777">
        <w:tc>
          <w:tcPr>
            <w:tcW w:w="2304" w:type="dxa"/>
          </w:tcPr>
          <w:p w14:paraId="6E8F7BA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87310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A70832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9635B9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C1B200B" w14:textId="77777777">
        <w:tc>
          <w:tcPr>
            <w:tcW w:w="2304" w:type="dxa"/>
          </w:tcPr>
          <w:p w14:paraId="3C5189EF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1F256613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78C9AEFB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6C4AC958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237E825D" w14:textId="77777777">
        <w:tc>
          <w:tcPr>
            <w:tcW w:w="2304" w:type="dxa"/>
          </w:tcPr>
          <w:p w14:paraId="07A90F3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BB9031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3B9B62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68E7DD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DC55EC9" w14:textId="77777777">
        <w:tc>
          <w:tcPr>
            <w:tcW w:w="2304" w:type="dxa"/>
          </w:tcPr>
          <w:p w14:paraId="475BFAC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EB0B20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BABB66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58155CD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0C2D9C8" w14:textId="77777777">
        <w:tc>
          <w:tcPr>
            <w:tcW w:w="2304" w:type="dxa"/>
          </w:tcPr>
          <w:p w14:paraId="37D1F92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D50D0A6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061249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9C61FE7" w14:textId="77777777" w:rsidR="008C4393" w:rsidRPr="00D047E9" w:rsidRDefault="008C4393">
            <w:pPr>
              <w:pStyle w:val="Tabletext"/>
            </w:pPr>
          </w:p>
        </w:tc>
      </w:tr>
    </w:tbl>
    <w:p w14:paraId="6E29809B" w14:textId="77777777" w:rsidR="008C4393" w:rsidRPr="00D047E9" w:rsidRDefault="008C4393"/>
    <w:p w14:paraId="4937A7E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7322568" w14:textId="77777777" w:rsidR="00D047E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59D1FFB7" w14:textId="77777777" w:rsidR="00D047E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84BEFE9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43FB515" w14:textId="77777777" w:rsidR="008C4393" w:rsidRPr="00D047E9" w:rsidRDefault="008C4393" w:rsidP="00D047E9">
      <w:pPr>
        <w:pStyle w:val="InfoBlue"/>
      </w:pPr>
    </w:p>
    <w:p w14:paraId="5B12AEA2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6C26C0B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1BB7D11E" w14:textId="77777777" w:rsidR="0004741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Use case: &lt;use case goal&gt;</w:t>
      </w:r>
    </w:p>
    <w:p w14:paraId="75DE2DC2" w14:textId="77777777" w:rsidR="0004741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&lt;one of: summary level, user-goal level, sub-function&gt;</w:t>
      </w:r>
    </w:p>
    <w:p w14:paraId="678E5EB7" w14:textId="77777777" w:rsidR="0004741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Primary actor: &lt;a role name for the actor who initiates the use case&gt;</w:t>
      </w:r>
    </w:p>
    <w:p w14:paraId="5BD47A68" w14:textId="77777777" w:rsidR="006C54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Main success scenario: &lt;the steps of the main success </w:t>
      </w:r>
      <w:r w:rsidR="00D047E9">
        <w:rPr>
          <w:b/>
          <w:i/>
          <w:color w:val="C0504D"/>
          <w:sz w:val="24"/>
        </w:rPr>
        <w:t>scenario from trigger to goal delivery</w:t>
      </w:r>
      <w:r>
        <w:rPr>
          <w:b/>
          <w:i/>
          <w:vanish/>
          <w:color w:val="C0504D"/>
          <w:sz w:val="24"/>
        </w:rPr>
        <w:t>e following format:</w:t>
      </w:r>
      <w:r>
        <w:rPr>
          <w:b/>
          <w:i/>
          <w:vanish/>
          <w:color w:val="C0504D"/>
          <w:sz w:val="24"/>
        </w:rPr>
        <w:cr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color w:val="C0504D"/>
          <w:sz w:val="24"/>
        </w:rPr>
        <w:t>&gt;</w:t>
      </w:r>
    </w:p>
    <w:p w14:paraId="0168BF27" w14:textId="77777777" w:rsidR="00D047E9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Extensions: &lt;alternate scenarios of success or failure&gt;</w:t>
      </w:r>
    </w:p>
    <w:p w14:paraId="2A79E6B4" w14:textId="5DD67421" w:rsidR="008C4393" w:rsidRDefault="00570E86" w:rsidP="00D047E9">
      <w:pPr>
        <w:pStyle w:val="InfoBlue"/>
      </w:pPr>
      <w:r w:rsidRPr="00D047E9">
        <w:t>]</w:t>
      </w:r>
    </w:p>
    <w:p w14:paraId="54032829" w14:textId="77777777" w:rsidR="00C275F9" w:rsidRDefault="00C275F9" w:rsidP="00C275F9">
      <w:pPr>
        <w:pStyle w:val="BodyText"/>
      </w:pPr>
      <w:r>
        <w:t>Use case: Introduce table number</w:t>
      </w:r>
    </w:p>
    <w:p w14:paraId="182888AF" w14:textId="77777777" w:rsidR="00C275F9" w:rsidRDefault="00C275F9" w:rsidP="00C275F9">
      <w:pPr>
        <w:pStyle w:val="BodyText"/>
      </w:pPr>
      <w:r>
        <w:t>Level: User-goal level</w:t>
      </w:r>
    </w:p>
    <w:p w14:paraId="6610689B" w14:textId="77777777" w:rsidR="00C275F9" w:rsidRDefault="00C275F9" w:rsidP="00C275F9">
      <w:pPr>
        <w:pStyle w:val="BodyText"/>
      </w:pPr>
      <w:r>
        <w:t>Primary actor: Client</w:t>
      </w:r>
    </w:p>
    <w:p w14:paraId="1E89E3A5" w14:textId="77777777" w:rsidR="00C275F9" w:rsidRDefault="00C275F9" w:rsidP="00C275F9">
      <w:pPr>
        <w:pStyle w:val="BodyText"/>
      </w:pPr>
      <w:r>
        <w:t>Main success scenario:</w:t>
      </w:r>
    </w:p>
    <w:p w14:paraId="2AEEE28C" w14:textId="77777777" w:rsidR="00C275F9" w:rsidRDefault="00C275F9" w:rsidP="00C275F9">
      <w:pPr>
        <w:pStyle w:val="BodyText"/>
      </w:pPr>
    </w:p>
    <w:p w14:paraId="2975D1C7" w14:textId="77777777" w:rsidR="00C275F9" w:rsidRDefault="00C275F9" w:rsidP="00C275F9">
      <w:pPr>
        <w:pStyle w:val="BodyText"/>
      </w:pPr>
      <w:r>
        <w:t>The client enters the restaurant and approaches the host or hostess.</w:t>
      </w:r>
    </w:p>
    <w:p w14:paraId="27FD8C9F" w14:textId="77777777" w:rsidR="00C275F9" w:rsidRDefault="00C275F9" w:rsidP="00C275F9">
      <w:pPr>
        <w:pStyle w:val="BodyText"/>
      </w:pPr>
      <w:r>
        <w:t>The host or hostess greets the client and asks for the table number.</w:t>
      </w:r>
    </w:p>
    <w:p w14:paraId="4508749F" w14:textId="77777777" w:rsidR="00C275F9" w:rsidRDefault="00C275F9" w:rsidP="00C275F9">
      <w:pPr>
        <w:pStyle w:val="BodyText"/>
      </w:pPr>
      <w:r>
        <w:t>The client provides the table number.</w:t>
      </w:r>
    </w:p>
    <w:p w14:paraId="706ECED3" w14:textId="77777777" w:rsidR="00C275F9" w:rsidRDefault="00C275F9" w:rsidP="00C275F9">
      <w:pPr>
        <w:pStyle w:val="BodyText"/>
      </w:pPr>
      <w:r>
        <w:t>The host or hostess leads the client to the designated table.</w:t>
      </w:r>
    </w:p>
    <w:p w14:paraId="66017766" w14:textId="77777777" w:rsidR="00C275F9" w:rsidRDefault="00C275F9" w:rsidP="00C275F9">
      <w:pPr>
        <w:pStyle w:val="BodyText"/>
      </w:pPr>
      <w:r>
        <w:t>Extensions: None</w:t>
      </w:r>
    </w:p>
    <w:p w14:paraId="614E82E8" w14:textId="77777777" w:rsidR="00C275F9" w:rsidRDefault="00C275F9" w:rsidP="00C275F9">
      <w:pPr>
        <w:pStyle w:val="BodyText"/>
      </w:pPr>
      <w:r>
        <w:t>Use case: See menu</w:t>
      </w:r>
    </w:p>
    <w:p w14:paraId="1C00EBFB" w14:textId="77777777" w:rsidR="00C275F9" w:rsidRDefault="00C275F9" w:rsidP="00C275F9">
      <w:pPr>
        <w:pStyle w:val="BodyText"/>
      </w:pPr>
      <w:r>
        <w:t>Level: User-goal level</w:t>
      </w:r>
    </w:p>
    <w:p w14:paraId="6A69ACA9" w14:textId="77777777" w:rsidR="00C275F9" w:rsidRDefault="00C275F9" w:rsidP="00C275F9">
      <w:pPr>
        <w:pStyle w:val="BodyText"/>
      </w:pPr>
      <w:r>
        <w:t>Primary actor: Client</w:t>
      </w:r>
    </w:p>
    <w:p w14:paraId="7311BD3D" w14:textId="77777777" w:rsidR="00C275F9" w:rsidRDefault="00C275F9" w:rsidP="00C275F9">
      <w:pPr>
        <w:pStyle w:val="BodyText"/>
      </w:pPr>
      <w:r>
        <w:t>Main success scenario:</w:t>
      </w:r>
    </w:p>
    <w:p w14:paraId="0A95B1F1" w14:textId="77777777" w:rsidR="00C275F9" w:rsidRDefault="00C275F9" w:rsidP="00C275F9">
      <w:pPr>
        <w:pStyle w:val="BodyText"/>
      </w:pPr>
    </w:p>
    <w:p w14:paraId="2BD829DE" w14:textId="77777777" w:rsidR="00C275F9" w:rsidRDefault="00C275F9" w:rsidP="00C275F9">
      <w:pPr>
        <w:pStyle w:val="BodyText"/>
      </w:pPr>
      <w:r>
        <w:t>The client sits at the table and picks up the menu.</w:t>
      </w:r>
    </w:p>
    <w:p w14:paraId="1ECAEFC9" w14:textId="77777777" w:rsidR="00C275F9" w:rsidRDefault="00C275F9" w:rsidP="00C275F9">
      <w:pPr>
        <w:pStyle w:val="BodyText"/>
      </w:pPr>
      <w:r>
        <w:t>The client browses through the menu to view the available items and their prices.</w:t>
      </w:r>
    </w:p>
    <w:p w14:paraId="6A5DA618" w14:textId="77777777" w:rsidR="00C275F9" w:rsidRDefault="00C275F9" w:rsidP="00C275F9">
      <w:pPr>
        <w:pStyle w:val="BodyText"/>
      </w:pPr>
      <w:r>
        <w:t>The client selects the desired item(s) to order.</w:t>
      </w:r>
    </w:p>
    <w:p w14:paraId="25B9C9C7" w14:textId="77777777" w:rsidR="00C275F9" w:rsidRDefault="00C275F9" w:rsidP="00C275F9">
      <w:pPr>
        <w:pStyle w:val="BodyText"/>
      </w:pPr>
      <w:r>
        <w:t>Extensions: None</w:t>
      </w:r>
    </w:p>
    <w:p w14:paraId="637E8FB6" w14:textId="77777777" w:rsidR="00C275F9" w:rsidRDefault="00C275F9" w:rsidP="00C275F9">
      <w:pPr>
        <w:pStyle w:val="BodyText"/>
      </w:pPr>
      <w:r>
        <w:t>Use case: Call waiter</w:t>
      </w:r>
    </w:p>
    <w:p w14:paraId="095C30B5" w14:textId="77777777" w:rsidR="00C275F9" w:rsidRDefault="00C275F9" w:rsidP="00C275F9">
      <w:pPr>
        <w:pStyle w:val="BodyText"/>
      </w:pPr>
      <w:r>
        <w:t>Level: User-goal level</w:t>
      </w:r>
    </w:p>
    <w:p w14:paraId="30C53F56" w14:textId="77777777" w:rsidR="00C275F9" w:rsidRDefault="00C275F9" w:rsidP="00C275F9">
      <w:pPr>
        <w:pStyle w:val="BodyText"/>
      </w:pPr>
      <w:r>
        <w:t>Primary actor: Client</w:t>
      </w:r>
    </w:p>
    <w:p w14:paraId="1A1B86D5" w14:textId="77777777" w:rsidR="00C275F9" w:rsidRDefault="00C275F9" w:rsidP="00C275F9">
      <w:pPr>
        <w:pStyle w:val="BodyText"/>
      </w:pPr>
      <w:r>
        <w:t>Main success scenario:</w:t>
      </w:r>
    </w:p>
    <w:p w14:paraId="2D1062E3" w14:textId="77777777" w:rsidR="00C275F9" w:rsidRDefault="00C275F9" w:rsidP="00C275F9">
      <w:pPr>
        <w:pStyle w:val="BodyText"/>
      </w:pPr>
    </w:p>
    <w:p w14:paraId="68AE5935" w14:textId="77777777" w:rsidR="00C275F9" w:rsidRDefault="00C275F9" w:rsidP="00C275F9">
      <w:pPr>
        <w:pStyle w:val="BodyText"/>
      </w:pPr>
      <w:r>
        <w:lastRenderedPageBreak/>
        <w:t>The client presses the call button located on the table.</w:t>
      </w:r>
    </w:p>
    <w:p w14:paraId="03A12FAF" w14:textId="77777777" w:rsidR="00C275F9" w:rsidRDefault="00C275F9" w:rsidP="00C275F9">
      <w:pPr>
        <w:pStyle w:val="BodyText"/>
      </w:pPr>
      <w:r>
        <w:t>The waiter notices the call signal and approaches the table.</w:t>
      </w:r>
    </w:p>
    <w:p w14:paraId="59AEEF7D" w14:textId="77777777" w:rsidR="00C275F9" w:rsidRDefault="00C275F9" w:rsidP="00C275F9">
      <w:pPr>
        <w:pStyle w:val="BodyText"/>
      </w:pPr>
      <w:r>
        <w:t>The waiter greets the client and asks for their request.</w:t>
      </w:r>
    </w:p>
    <w:p w14:paraId="272680FA" w14:textId="77777777" w:rsidR="00C275F9" w:rsidRDefault="00C275F9" w:rsidP="00C275F9">
      <w:pPr>
        <w:pStyle w:val="BodyText"/>
      </w:pPr>
      <w:r>
        <w:t>The client provides their request.</w:t>
      </w:r>
    </w:p>
    <w:p w14:paraId="0B2EC63F" w14:textId="77777777" w:rsidR="00C275F9" w:rsidRDefault="00C275F9" w:rsidP="00C275F9">
      <w:pPr>
        <w:pStyle w:val="BodyText"/>
      </w:pPr>
      <w:r>
        <w:t>Extensions: None</w:t>
      </w:r>
    </w:p>
    <w:p w14:paraId="1C78270C" w14:textId="77777777" w:rsidR="00C275F9" w:rsidRDefault="00C275F9" w:rsidP="00C275F9">
      <w:pPr>
        <w:pStyle w:val="BodyText"/>
      </w:pPr>
      <w:r>
        <w:t>Use case: See total of ordered products</w:t>
      </w:r>
    </w:p>
    <w:p w14:paraId="487EA7C3" w14:textId="77777777" w:rsidR="00C275F9" w:rsidRDefault="00C275F9" w:rsidP="00C275F9">
      <w:pPr>
        <w:pStyle w:val="BodyText"/>
      </w:pPr>
      <w:r>
        <w:t>Level: User-goal level</w:t>
      </w:r>
    </w:p>
    <w:p w14:paraId="3DF6CAB8" w14:textId="77777777" w:rsidR="00C275F9" w:rsidRDefault="00C275F9" w:rsidP="00C275F9">
      <w:pPr>
        <w:pStyle w:val="BodyText"/>
      </w:pPr>
      <w:r>
        <w:t>Primary actor: Client</w:t>
      </w:r>
    </w:p>
    <w:p w14:paraId="3FCBB761" w14:textId="77777777" w:rsidR="00C275F9" w:rsidRDefault="00C275F9" w:rsidP="00C275F9">
      <w:pPr>
        <w:pStyle w:val="BodyText"/>
      </w:pPr>
      <w:r>
        <w:t>Main success scenario:</w:t>
      </w:r>
    </w:p>
    <w:p w14:paraId="0546E978" w14:textId="77777777" w:rsidR="00C275F9" w:rsidRDefault="00C275F9" w:rsidP="00C275F9">
      <w:pPr>
        <w:pStyle w:val="BodyText"/>
      </w:pPr>
    </w:p>
    <w:p w14:paraId="0C776349" w14:textId="77777777" w:rsidR="00C275F9" w:rsidRDefault="00C275F9" w:rsidP="00C275F9">
      <w:pPr>
        <w:pStyle w:val="BodyText"/>
      </w:pPr>
      <w:r>
        <w:t>The client finishes ordering.</w:t>
      </w:r>
    </w:p>
    <w:p w14:paraId="5B288DF5" w14:textId="77777777" w:rsidR="00C275F9" w:rsidRDefault="00C275F9" w:rsidP="00C275F9">
      <w:pPr>
        <w:pStyle w:val="BodyText"/>
      </w:pPr>
      <w:r>
        <w:t>The waiter confirms the order and informs the client of the total amount due.</w:t>
      </w:r>
    </w:p>
    <w:p w14:paraId="3DDAD0D0" w14:textId="77777777" w:rsidR="00C275F9" w:rsidRDefault="00C275F9" w:rsidP="00C275F9">
      <w:pPr>
        <w:pStyle w:val="BodyText"/>
      </w:pPr>
      <w:r>
        <w:t>Extensions: None</w:t>
      </w:r>
    </w:p>
    <w:p w14:paraId="0E89891E" w14:textId="77777777" w:rsidR="00C275F9" w:rsidRDefault="00C275F9" w:rsidP="00C275F9">
      <w:pPr>
        <w:pStyle w:val="BodyText"/>
      </w:pPr>
      <w:r>
        <w:t>Use case: Choose payment method</w:t>
      </w:r>
    </w:p>
    <w:p w14:paraId="4D5DF74C" w14:textId="77777777" w:rsidR="00C275F9" w:rsidRDefault="00C275F9" w:rsidP="00C275F9">
      <w:pPr>
        <w:pStyle w:val="BodyText"/>
      </w:pPr>
      <w:r>
        <w:t>Level: User-goal level</w:t>
      </w:r>
    </w:p>
    <w:p w14:paraId="28E50FAE" w14:textId="77777777" w:rsidR="00C275F9" w:rsidRDefault="00C275F9" w:rsidP="00C275F9">
      <w:pPr>
        <w:pStyle w:val="BodyText"/>
      </w:pPr>
      <w:r>
        <w:t>Primary actor: Client</w:t>
      </w:r>
    </w:p>
    <w:p w14:paraId="76973D5B" w14:textId="77777777" w:rsidR="00C275F9" w:rsidRDefault="00C275F9" w:rsidP="00C275F9">
      <w:pPr>
        <w:pStyle w:val="BodyText"/>
      </w:pPr>
      <w:r>
        <w:t>Main success scenario:</w:t>
      </w:r>
    </w:p>
    <w:p w14:paraId="2319C046" w14:textId="77777777" w:rsidR="00C275F9" w:rsidRDefault="00C275F9" w:rsidP="00C275F9">
      <w:pPr>
        <w:pStyle w:val="BodyText"/>
      </w:pPr>
    </w:p>
    <w:p w14:paraId="2DF20CC8" w14:textId="77777777" w:rsidR="00C275F9" w:rsidRDefault="00C275F9" w:rsidP="00C275F9">
      <w:pPr>
        <w:pStyle w:val="BodyText"/>
      </w:pPr>
      <w:r>
        <w:t>The client informs the waiter of their preferred payment method.</w:t>
      </w:r>
    </w:p>
    <w:p w14:paraId="39E115D8" w14:textId="77777777" w:rsidR="00C275F9" w:rsidRDefault="00C275F9" w:rsidP="00C275F9">
      <w:pPr>
        <w:pStyle w:val="BodyText"/>
      </w:pPr>
      <w:r>
        <w:t>The waiter provides the necessary information and facilitates the payment process.</w:t>
      </w:r>
    </w:p>
    <w:p w14:paraId="0B0FDA5C" w14:textId="77777777" w:rsidR="00C275F9" w:rsidRDefault="00C275F9" w:rsidP="00C275F9">
      <w:pPr>
        <w:pStyle w:val="BodyText"/>
      </w:pPr>
      <w:r>
        <w:t>The payment is successfully completed.</w:t>
      </w:r>
    </w:p>
    <w:p w14:paraId="7A38BB8F" w14:textId="77777777" w:rsidR="00C275F9" w:rsidRDefault="00C275F9" w:rsidP="00C275F9">
      <w:pPr>
        <w:pStyle w:val="BodyText"/>
      </w:pPr>
      <w:r>
        <w:t>Extensions: None</w:t>
      </w:r>
    </w:p>
    <w:p w14:paraId="6D80495E" w14:textId="77777777" w:rsidR="00C275F9" w:rsidRDefault="00C275F9" w:rsidP="00C275F9">
      <w:pPr>
        <w:pStyle w:val="BodyText"/>
      </w:pPr>
      <w:r>
        <w:t>Use case: Tip waiter</w:t>
      </w:r>
    </w:p>
    <w:p w14:paraId="6D8B950E" w14:textId="77777777" w:rsidR="00C275F9" w:rsidRDefault="00C275F9" w:rsidP="00C275F9">
      <w:pPr>
        <w:pStyle w:val="BodyText"/>
      </w:pPr>
      <w:r>
        <w:t>Level: User-goal level</w:t>
      </w:r>
    </w:p>
    <w:p w14:paraId="1EE2284F" w14:textId="77777777" w:rsidR="00C275F9" w:rsidRDefault="00C275F9" w:rsidP="00C275F9">
      <w:pPr>
        <w:pStyle w:val="BodyText"/>
      </w:pPr>
      <w:r>
        <w:t>Primary actor: Client</w:t>
      </w:r>
    </w:p>
    <w:p w14:paraId="653119AA" w14:textId="77777777" w:rsidR="00C275F9" w:rsidRDefault="00C275F9" w:rsidP="00C275F9">
      <w:pPr>
        <w:pStyle w:val="BodyText"/>
      </w:pPr>
      <w:r>
        <w:t>Main success scenario:</w:t>
      </w:r>
    </w:p>
    <w:p w14:paraId="27B28D17" w14:textId="77777777" w:rsidR="00C275F9" w:rsidRDefault="00C275F9" w:rsidP="00C275F9">
      <w:pPr>
        <w:pStyle w:val="BodyText"/>
      </w:pPr>
    </w:p>
    <w:p w14:paraId="07DB6847" w14:textId="77777777" w:rsidR="00C275F9" w:rsidRDefault="00C275F9" w:rsidP="00C275F9">
      <w:pPr>
        <w:pStyle w:val="BodyText"/>
      </w:pPr>
      <w:r>
        <w:t>The client finishes the payment process.</w:t>
      </w:r>
    </w:p>
    <w:p w14:paraId="073C12C2" w14:textId="77777777" w:rsidR="00C275F9" w:rsidRDefault="00C275F9" w:rsidP="00C275F9">
      <w:pPr>
        <w:pStyle w:val="BodyText"/>
      </w:pPr>
      <w:r>
        <w:t>The client informs the waiter of the desired tip amount.</w:t>
      </w:r>
    </w:p>
    <w:p w14:paraId="26A86156" w14:textId="77777777" w:rsidR="00C275F9" w:rsidRDefault="00C275F9" w:rsidP="00C275F9">
      <w:pPr>
        <w:pStyle w:val="BodyText"/>
      </w:pPr>
      <w:r>
        <w:t>The waiter receives the tip and thanks the client.</w:t>
      </w:r>
    </w:p>
    <w:p w14:paraId="24AAF750" w14:textId="77777777" w:rsidR="00C275F9" w:rsidRDefault="00C275F9" w:rsidP="00C275F9">
      <w:pPr>
        <w:pStyle w:val="BodyText"/>
      </w:pPr>
      <w:r>
        <w:t>Extensions: None</w:t>
      </w:r>
    </w:p>
    <w:p w14:paraId="4DDE6E16" w14:textId="77777777" w:rsidR="00C275F9" w:rsidRDefault="00C275F9" w:rsidP="00C275F9">
      <w:pPr>
        <w:pStyle w:val="BodyText"/>
      </w:pPr>
      <w:r>
        <w:t>Use case: See status of tables</w:t>
      </w:r>
    </w:p>
    <w:p w14:paraId="69321A68" w14:textId="77777777" w:rsidR="00C275F9" w:rsidRDefault="00C275F9" w:rsidP="00C275F9">
      <w:pPr>
        <w:pStyle w:val="BodyText"/>
      </w:pPr>
      <w:r>
        <w:t>Level: User-goal level</w:t>
      </w:r>
    </w:p>
    <w:p w14:paraId="422BEE82" w14:textId="77777777" w:rsidR="00C275F9" w:rsidRDefault="00C275F9" w:rsidP="00C275F9">
      <w:pPr>
        <w:pStyle w:val="BodyText"/>
      </w:pPr>
      <w:r>
        <w:t>Primary actor: Waiter</w:t>
      </w:r>
    </w:p>
    <w:p w14:paraId="2A69CC31" w14:textId="77777777" w:rsidR="00C275F9" w:rsidRDefault="00C275F9" w:rsidP="00C275F9">
      <w:pPr>
        <w:pStyle w:val="BodyText"/>
      </w:pPr>
      <w:r>
        <w:t>Main success scenario:</w:t>
      </w:r>
    </w:p>
    <w:p w14:paraId="37CB3AE9" w14:textId="77777777" w:rsidR="00C275F9" w:rsidRDefault="00C275F9" w:rsidP="00C275F9">
      <w:pPr>
        <w:pStyle w:val="BodyText"/>
      </w:pPr>
    </w:p>
    <w:p w14:paraId="0A9FBE96" w14:textId="77777777" w:rsidR="00C275F9" w:rsidRDefault="00C275F9" w:rsidP="00C275F9">
      <w:pPr>
        <w:pStyle w:val="BodyText"/>
      </w:pPr>
      <w:r>
        <w:t>The waiter accesses the system to view the status of the tables.</w:t>
      </w:r>
    </w:p>
    <w:p w14:paraId="2D5F2DFA" w14:textId="77777777" w:rsidR="00C275F9" w:rsidRDefault="00C275F9" w:rsidP="00C275F9">
      <w:pPr>
        <w:pStyle w:val="BodyText"/>
      </w:pPr>
      <w:r>
        <w:t>The system displays the status of the tables, including whether they are occupied or vacant.</w:t>
      </w:r>
    </w:p>
    <w:p w14:paraId="37738D1D" w14:textId="77777777" w:rsidR="00C275F9" w:rsidRDefault="00C275F9" w:rsidP="00C275F9">
      <w:pPr>
        <w:pStyle w:val="BodyText"/>
      </w:pPr>
      <w:r>
        <w:t>Extensions: None</w:t>
      </w:r>
    </w:p>
    <w:p w14:paraId="66F95B56" w14:textId="77777777" w:rsidR="00C275F9" w:rsidRDefault="00C275F9" w:rsidP="00C275F9">
      <w:pPr>
        <w:pStyle w:val="BodyText"/>
      </w:pPr>
      <w:r>
        <w:t>Use case: See details of orders</w:t>
      </w:r>
    </w:p>
    <w:p w14:paraId="0731EF3A" w14:textId="77777777" w:rsidR="00C275F9" w:rsidRDefault="00C275F9" w:rsidP="00C275F9">
      <w:pPr>
        <w:pStyle w:val="BodyText"/>
      </w:pPr>
      <w:r>
        <w:t>Level: User-goal level</w:t>
      </w:r>
    </w:p>
    <w:p w14:paraId="21B336A6" w14:textId="77777777" w:rsidR="00C275F9" w:rsidRDefault="00C275F9" w:rsidP="00C275F9">
      <w:pPr>
        <w:pStyle w:val="BodyText"/>
      </w:pPr>
      <w:r>
        <w:t>Primary actor: Waiter</w:t>
      </w:r>
    </w:p>
    <w:p w14:paraId="73444915" w14:textId="77777777" w:rsidR="00C275F9" w:rsidRDefault="00C275F9" w:rsidP="00C275F9">
      <w:pPr>
        <w:pStyle w:val="BodyText"/>
      </w:pPr>
      <w:r>
        <w:t>Main success scenario:</w:t>
      </w:r>
    </w:p>
    <w:p w14:paraId="1DB48F1C" w14:textId="77777777" w:rsidR="00C275F9" w:rsidRDefault="00C275F9" w:rsidP="00C275F9">
      <w:pPr>
        <w:pStyle w:val="BodyText"/>
      </w:pPr>
    </w:p>
    <w:p w14:paraId="32E2EEFA" w14:textId="77777777" w:rsidR="00C275F9" w:rsidRDefault="00C275F9" w:rsidP="00C275F9">
      <w:pPr>
        <w:pStyle w:val="BodyText"/>
      </w:pPr>
      <w:r>
        <w:t>The waiter accesses the system to view the details of the orders from a specific table.</w:t>
      </w:r>
    </w:p>
    <w:p w14:paraId="46F6C370" w14:textId="77777777" w:rsidR="00C275F9" w:rsidRDefault="00C275F9" w:rsidP="00C275F9">
      <w:pPr>
        <w:pStyle w:val="BodyText"/>
      </w:pPr>
      <w:r>
        <w:t>The system displays the details of the orders, including the items ordered and their quantities.</w:t>
      </w:r>
    </w:p>
    <w:p w14:paraId="03B478A2" w14:textId="77777777" w:rsidR="00C275F9" w:rsidRDefault="00C275F9" w:rsidP="00C275F9">
      <w:pPr>
        <w:pStyle w:val="BodyText"/>
      </w:pPr>
      <w:r>
        <w:t>Extensions: None</w:t>
      </w:r>
    </w:p>
    <w:p w14:paraId="3D848344" w14:textId="77777777" w:rsidR="00C275F9" w:rsidRDefault="00C275F9" w:rsidP="00C275F9">
      <w:pPr>
        <w:pStyle w:val="BodyText"/>
      </w:pPr>
      <w:r>
        <w:t>Use case: Be called by customers</w:t>
      </w:r>
    </w:p>
    <w:p w14:paraId="1FACAC2F" w14:textId="77777777" w:rsidR="00C275F9" w:rsidRDefault="00C275F9" w:rsidP="00C275F9">
      <w:pPr>
        <w:pStyle w:val="BodyText"/>
      </w:pPr>
      <w:r>
        <w:t>Level: User-goal level</w:t>
      </w:r>
    </w:p>
    <w:p w14:paraId="3E5650CE" w14:textId="77777777" w:rsidR="00C275F9" w:rsidRDefault="00C275F9" w:rsidP="00C275F9">
      <w:pPr>
        <w:pStyle w:val="BodyText"/>
      </w:pPr>
      <w:r>
        <w:t>Primary actor: Waiter</w:t>
      </w:r>
    </w:p>
    <w:p w14:paraId="1066BE7D" w14:textId="77777777" w:rsidR="00C275F9" w:rsidRDefault="00C275F9" w:rsidP="00C275F9">
      <w:pPr>
        <w:pStyle w:val="BodyText"/>
      </w:pPr>
      <w:r>
        <w:t>Main success scenario:</w:t>
      </w:r>
    </w:p>
    <w:p w14:paraId="50A6781B" w14:textId="77777777" w:rsidR="00C275F9" w:rsidRDefault="00C275F9" w:rsidP="00C275F9">
      <w:pPr>
        <w:pStyle w:val="BodyText"/>
      </w:pPr>
    </w:p>
    <w:p w14:paraId="1D5A9494" w14:textId="77777777" w:rsidR="00C275F9" w:rsidRDefault="00C275F9" w:rsidP="00C275F9">
      <w:pPr>
        <w:pStyle w:val="BodyText"/>
      </w:pPr>
      <w:r>
        <w:t>A customer presses the call button located on the table.</w:t>
      </w:r>
    </w:p>
    <w:p w14:paraId="3702B367" w14:textId="77777777" w:rsidR="00C275F9" w:rsidRDefault="00C275F9" w:rsidP="00C275F9">
      <w:pPr>
        <w:pStyle w:val="BodyText"/>
      </w:pPr>
      <w:r>
        <w:t>The waiter notices the call signal and approaches the table.</w:t>
      </w:r>
    </w:p>
    <w:p w14:paraId="7DA954C0" w14:textId="77777777" w:rsidR="00C275F9" w:rsidRDefault="00C275F9" w:rsidP="00C275F9">
      <w:pPr>
        <w:pStyle w:val="BodyText"/>
      </w:pPr>
      <w:r>
        <w:t>The waiter greets the client and asks for their request.</w:t>
      </w:r>
    </w:p>
    <w:p w14:paraId="64253DE3" w14:textId="77777777" w:rsidR="00C275F9" w:rsidRDefault="00C275F9" w:rsidP="00C275F9">
      <w:pPr>
        <w:pStyle w:val="BodyText"/>
      </w:pPr>
      <w:r>
        <w:t>The customer provides their request.</w:t>
      </w:r>
    </w:p>
    <w:p w14:paraId="03C41C4A" w14:textId="77777777" w:rsidR="00C275F9" w:rsidRDefault="00C275F9" w:rsidP="00C275F9">
      <w:pPr>
        <w:pStyle w:val="BodyText"/>
      </w:pPr>
      <w:r>
        <w:t>Extensions: None</w:t>
      </w:r>
    </w:p>
    <w:p w14:paraId="157DE8CD" w14:textId="77777777" w:rsidR="00C275F9" w:rsidRDefault="00C275F9" w:rsidP="00C275F9">
      <w:pPr>
        <w:pStyle w:val="BodyText"/>
      </w:pPr>
      <w:r>
        <w:t>Use case: Modify menu</w:t>
      </w:r>
    </w:p>
    <w:p w14:paraId="1A58B081" w14:textId="77777777" w:rsidR="00C275F9" w:rsidRDefault="00C275F9" w:rsidP="00C275F9">
      <w:pPr>
        <w:pStyle w:val="BodyText"/>
      </w:pPr>
      <w:r>
        <w:t>Level: Summary level</w:t>
      </w:r>
    </w:p>
    <w:p w14:paraId="577808E6" w14:textId="77777777" w:rsidR="00C275F9" w:rsidRDefault="00C275F9" w:rsidP="00C275F9">
      <w:pPr>
        <w:pStyle w:val="BodyText"/>
      </w:pPr>
      <w:r>
        <w:t>Primary actor: Admin</w:t>
      </w:r>
    </w:p>
    <w:p w14:paraId="32FA36B3" w14:textId="77777777" w:rsidR="00C275F9" w:rsidRDefault="00C275F9" w:rsidP="00C275F9">
      <w:pPr>
        <w:pStyle w:val="BodyText"/>
      </w:pPr>
      <w:r>
        <w:t>Main success scenario:</w:t>
      </w:r>
    </w:p>
    <w:p w14:paraId="44112E05" w14:textId="77777777" w:rsidR="00C275F9" w:rsidRDefault="00C275F9" w:rsidP="00C275F9">
      <w:pPr>
        <w:pStyle w:val="BodyText"/>
      </w:pPr>
    </w:p>
    <w:p w14:paraId="621F4A1C" w14:textId="77777777" w:rsidR="00C275F9" w:rsidRDefault="00C275F9" w:rsidP="00C275F9">
      <w:pPr>
        <w:pStyle w:val="BodyText"/>
      </w:pPr>
      <w:r>
        <w:t>The admin logs into the system with appropriate credentials.</w:t>
      </w:r>
    </w:p>
    <w:p w14:paraId="656AFB45" w14:textId="77777777" w:rsidR="00C275F9" w:rsidRDefault="00C275F9" w:rsidP="00C275F9">
      <w:pPr>
        <w:pStyle w:val="BodyText"/>
      </w:pPr>
      <w:r>
        <w:t>The admin navigates to the menu management section of the system.</w:t>
      </w:r>
    </w:p>
    <w:p w14:paraId="543683DF" w14:textId="77777777" w:rsidR="00C275F9" w:rsidRDefault="00C275F9" w:rsidP="00C275F9">
      <w:pPr>
        <w:pStyle w:val="BodyText"/>
      </w:pPr>
      <w:r>
        <w:t>The admin adds, removes, or modifies menu items as necessary.</w:t>
      </w:r>
    </w:p>
    <w:p w14:paraId="4A6DDAE0" w14:textId="77777777" w:rsidR="00C275F9" w:rsidRDefault="00C275F9" w:rsidP="00C275F9">
      <w:pPr>
        <w:pStyle w:val="BodyText"/>
      </w:pPr>
      <w:r>
        <w:t>Extensions: None</w:t>
      </w:r>
    </w:p>
    <w:p w14:paraId="7372AD8C" w14:textId="77777777" w:rsidR="00C275F9" w:rsidRDefault="00C275F9" w:rsidP="00C275F9">
      <w:pPr>
        <w:pStyle w:val="BodyText"/>
      </w:pPr>
      <w:r>
        <w:t>Use case: Manage total order prices</w:t>
      </w:r>
    </w:p>
    <w:p w14:paraId="1178BC76" w14:textId="77777777" w:rsidR="00C275F9" w:rsidRDefault="00C275F9" w:rsidP="00C275F9">
      <w:pPr>
        <w:pStyle w:val="BodyText"/>
      </w:pPr>
      <w:r>
        <w:t>Level: Summary level</w:t>
      </w:r>
    </w:p>
    <w:p w14:paraId="5FE2C438" w14:textId="77777777" w:rsidR="00C275F9" w:rsidRDefault="00C275F9" w:rsidP="00C275F9">
      <w:pPr>
        <w:pStyle w:val="BodyText"/>
      </w:pPr>
      <w:r>
        <w:t>Primary actor: Admin</w:t>
      </w:r>
    </w:p>
    <w:p w14:paraId="198E91E1" w14:textId="77777777" w:rsidR="00C275F9" w:rsidRDefault="00C275F9" w:rsidP="00C275F9">
      <w:pPr>
        <w:pStyle w:val="BodyText"/>
      </w:pPr>
      <w:r>
        <w:t>Main success scenario:</w:t>
      </w:r>
    </w:p>
    <w:p w14:paraId="0D7F300B" w14:textId="77777777" w:rsidR="00C275F9" w:rsidRDefault="00C275F9" w:rsidP="00C275F9">
      <w:pPr>
        <w:pStyle w:val="BodyText"/>
      </w:pPr>
    </w:p>
    <w:p w14:paraId="6362DE86" w14:textId="77777777" w:rsidR="00C275F9" w:rsidRDefault="00C275F9" w:rsidP="00C275F9">
      <w:pPr>
        <w:pStyle w:val="BodyText"/>
      </w:pPr>
      <w:r>
        <w:t>The admin logs into the system with appropriate credentials.</w:t>
      </w:r>
    </w:p>
    <w:p w14:paraId="62FFB449" w14:textId="77777777" w:rsidR="00C275F9" w:rsidRDefault="00C275F9" w:rsidP="00C275F9">
      <w:pPr>
        <w:pStyle w:val="BodyText"/>
      </w:pPr>
      <w:r>
        <w:t>The admin navigates to the order management section of the system.</w:t>
      </w:r>
    </w:p>
    <w:p w14:paraId="06B44D28" w14:textId="77777777" w:rsidR="00C275F9" w:rsidRDefault="00C275F9" w:rsidP="00C275F9">
      <w:pPr>
        <w:pStyle w:val="BodyText"/>
      </w:pPr>
      <w:r>
        <w:t>The admin adjusts the total order prices as necessary.</w:t>
      </w:r>
    </w:p>
    <w:p w14:paraId="07320962" w14:textId="4E00BBF1" w:rsidR="00C275F9" w:rsidRPr="00C275F9" w:rsidRDefault="00C275F9" w:rsidP="00C275F9">
      <w:pPr>
        <w:pStyle w:val="BodyText"/>
      </w:pPr>
      <w:r>
        <w:t>Extensions: None</w:t>
      </w:r>
    </w:p>
    <w:p w14:paraId="3E998EDB" w14:textId="240A4A17" w:rsidR="00CE33FB" w:rsidRDefault="00CE33FB" w:rsidP="00CE33FB">
      <w:pPr>
        <w:pStyle w:val="BodyText"/>
      </w:pPr>
    </w:p>
    <w:p w14:paraId="21944F5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51B3F084" w14:textId="560E7C1A" w:rsidR="008C4393" w:rsidRDefault="00056FB9" w:rsidP="00D047E9">
      <w:pPr>
        <w:pStyle w:val="InfoBlue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 w14:anchorId="71F8E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2.5pt;height:393.75pt;visibility:visible">
            <v:imagedata r:id="rId8" o:title=""/>
          </v:shape>
        </w:pict>
      </w:r>
    </w:p>
    <w:p w14:paraId="04BBDE52" w14:textId="197DE83A" w:rsidR="00CE33FB" w:rsidRDefault="00056FB9" w:rsidP="00CE33FB">
      <w:pPr>
        <w:pStyle w:val="BodyTex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 w14:anchorId="5D05B296">
          <v:shape id="_x0000_i1026" type="#_x0000_t75" style="width:294pt;height:275.25pt;visibility:visible">
            <v:imagedata r:id="rId9" o:title=""/>
          </v:shape>
        </w:pict>
      </w:r>
    </w:p>
    <w:p w14:paraId="0E42AE7F" w14:textId="558E90DB" w:rsidR="00CE33FB" w:rsidRPr="00CE33FB" w:rsidRDefault="00056FB9" w:rsidP="00CE33FB">
      <w:pPr>
        <w:pStyle w:val="BodyText"/>
      </w:pPr>
      <w:r>
        <w:rPr>
          <w:noProof/>
        </w:rPr>
        <w:pict w14:anchorId="2F4DCAE8">
          <v:shape id="_x0000_i1027" type="#_x0000_t75" style="width:335.25pt;height:255pt;visibility:visible;mso-wrap-style:square">
            <v:imagedata r:id="rId10" o:title=""/>
          </v:shape>
        </w:pict>
      </w:r>
    </w:p>
    <w:sectPr w:rsidR="00CE33FB" w:rsidRPr="00CE33FB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02E3" w14:textId="77777777" w:rsidR="00D0109C" w:rsidRDefault="00D0109C">
      <w:pPr>
        <w:spacing w:line="240" w:lineRule="auto"/>
      </w:pPr>
      <w:r>
        <w:separator/>
      </w:r>
    </w:p>
  </w:endnote>
  <w:endnote w:type="continuationSeparator" w:id="0">
    <w:p w14:paraId="729D7FF4" w14:textId="77777777" w:rsidR="00D0109C" w:rsidRDefault="00D0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A5E27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7C0D18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0F414A" w14:textId="08AD376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56FB9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48793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9171216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2291" w14:textId="77777777" w:rsidR="00D0109C" w:rsidRDefault="00D0109C">
      <w:pPr>
        <w:spacing w:line="240" w:lineRule="auto"/>
      </w:pPr>
      <w:r>
        <w:separator/>
      </w:r>
    </w:p>
  </w:footnote>
  <w:footnote w:type="continuationSeparator" w:id="0">
    <w:p w14:paraId="217A4AB6" w14:textId="77777777" w:rsidR="00D0109C" w:rsidRDefault="00D01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AC72" w14:textId="77777777" w:rsidR="008C4393" w:rsidRDefault="008C4393">
    <w:pPr>
      <w:rPr>
        <w:sz w:val="24"/>
      </w:rPr>
    </w:pPr>
  </w:p>
  <w:p w14:paraId="3FC24018" w14:textId="77777777" w:rsidR="008C4393" w:rsidRDefault="008C4393">
    <w:pPr>
      <w:pBdr>
        <w:top w:val="single" w:sz="6" w:space="1" w:color="auto"/>
      </w:pBdr>
      <w:rPr>
        <w:sz w:val="24"/>
      </w:rPr>
    </w:pPr>
  </w:p>
  <w:p w14:paraId="1A21B8C8" w14:textId="77777777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w14:paraId="1ABA7EE4" w14:textId="77777777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w14:paraId="7FA2A713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DF0713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CAF5507" w14:textId="77777777">
      <w:tc>
        <w:tcPr>
          <w:tcW w:w="6379" w:type="dxa"/>
        </w:tcPr>
        <w:p w14:paraId="730BD87E" w14:textId="77777777" w:rsidR="008C4393" w:rsidRDefault="00000000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14:paraId="287D5EEC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02E2305C" w14:textId="77777777">
      <w:tc>
        <w:tcPr>
          <w:tcW w:w="6379" w:type="dxa"/>
        </w:tcPr>
        <w:p w14:paraId="1D5DF0D2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37EC64C2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73CDBEC2" w14:textId="77777777">
      <w:tc>
        <w:tcPr>
          <w:tcW w:w="9558" w:type="dxa"/>
          <w:gridSpan w:val="2"/>
        </w:tcPr>
        <w:p w14:paraId="3A65F0A5" w14:textId="77777777" w:rsidR="008C4393" w:rsidRDefault="00570E86">
          <w:r>
            <w:t>&lt;document identifier&gt;</w:t>
          </w:r>
        </w:p>
      </w:tc>
    </w:tr>
  </w:tbl>
  <w:p w14:paraId="371C20F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F421E0"/>
    <w:multiLevelType w:val="hybridMultilevel"/>
    <w:tmpl w:val="3A8EB7A0"/>
    <w:lvl w:ilvl="0" w:tplc="4AFC0DD6">
      <w:numFmt w:val="bullet"/>
      <w:lvlText w:val="-"/>
      <w:lvlJc w:val="left"/>
      <w:pPr>
        <w:ind w:left="0" w:firstLine="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087239">
    <w:abstractNumId w:val="0"/>
  </w:num>
  <w:num w:numId="2" w16cid:durableId="45024962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36098568">
    <w:abstractNumId w:val="10"/>
  </w:num>
  <w:num w:numId="4" w16cid:durableId="241263186">
    <w:abstractNumId w:val="21"/>
  </w:num>
  <w:num w:numId="5" w16cid:durableId="675888595">
    <w:abstractNumId w:val="15"/>
  </w:num>
  <w:num w:numId="6" w16cid:durableId="335304217">
    <w:abstractNumId w:val="14"/>
  </w:num>
  <w:num w:numId="7" w16cid:durableId="182380830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57561208">
    <w:abstractNumId w:val="2"/>
  </w:num>
  <w:num w:numId="9" w16cid:durableId="105781293">
    <w:abstractNumId w:val="20"/>
  </w:num>
  <w:num w:numId="10" w16cid:durableId="666440757">
    <w:abstractNumId w:val="3"/>
  </w:num>
  <w:num w:numId="11" w16cid:durableId="1347514692">
    <w:abstractNumId w:val="11"/>
  </w:num>
  <w:num w:numId="12" w16cid:durableId="1888829762">
    <w:abstractNumId w:val="9"/>
  </w:num>
  <w:num w:numId="13" w16cid:durableId="1894921551">
    <w:abstractNumId w:val="19"/>
  </w:num>
  <w:num w:numId="14" w16cid:durableId="385180615">
    <w:abstractNumId w:val="8"/>
  </w:num>
  <w:num w:numId="15" w16cid:durableId="1419711146">
    <w:abstractNumId w:val="4"/>
  </w:num>
  <w:num w:numId="16" w16cid:durableId="1227489711">
    <w:abstractNumId w:val="18"/>
  </w:num>
  <w:num w:numId="17" w16cid:durableId="1829975696">
    <w:abstractNumId w:val="13"/>
  </w:num>
  <w:num w:numId="18" w16cid:durableId="73403908">
    <w:abstractNumId w:val="5"/>
  </w:num>
  <w:num w:numId="19" w16cid:durableId="2076780278">
    <w:abstractNumId w:val="12"/>
  </w:num>
  <w:num w:numId="20" w16cid:durableId="766080634">
    <w:abstractNumId w:val="6"/>
  </w:num>
  <w:num w:numId="21" w16cid:durableId="2114669452">
    <w:abstractNumId w:val="16"/>
  </w:num>
  <w:num w:numId="22" w16cid:durableId="1015231801">
    <w:abstractNumId w:val="7"/>
  </w:num>
  <w:num w:numId="23" w16cid:durableId="8100954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56FB9"/>
    <w:rsid w:val="000916B9"/>
    <w:rsid w:val="002D02EB"/>
    <w:rsid w:val="0056530F"/>
    <w:rsid w:val="00570E86"/>
    <w:rsid w:val="00664E4B"/>
    <w:rsid w:val="006C543D"/>
    <w:rsid w:val="008C4393"/>
    <w:rsid w:val="0090593F"/>
    <w:rsid w:val="009D2C57"/>
    <w:rsid w:val="00C275F9"/>
    <w:rsid w:val="00C709E3"/>
    <w:rsid w:val="00CE33FB"/>
    <w:rsid w:val="00D0109C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684FD"/>
  <w15:docId w15:val="{E1D55196-6EAA-4811-B4D9-7027F65B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3FB"/>
    <w:pPr>
      <w:widowControl/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Oana Andra Crisan</cp:lastModifiedBy>
  <cp:revision>6</cp:revision>
  <dcterms:created xsi:type="dcterms:W3CDTF">2010-02-24T09:14:00Z</dcterms:created>
  <dcterms:modified xsi:type="dcterms:W3CDTF">2023-03-22T10:51:00Z</dcterms:modified>
</cp:coreProperties>
</file>